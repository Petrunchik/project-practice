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916F2D" w:rsidRPr="00916F2D">
        <w:rPr>
          <w:rFonts w:ascii="Times New Roman" w:hAnsi="Times New Roman" w:cs="Times New Roman"/>
          <w:sz w:val="28"/>
          <w:szCs w:val="28"/>
        </w:rPr>
        <w:t xml:space="preserve"> </w:t>
      </w:r>
      <w:r w:rsidR="00916F2D" w:rsidRPr="00916F2D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управления.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916F2D" w:rsidRDefault="00916F2D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ЖУРНАЛ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916F2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916F2D" w:rsidRPr="00916F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Линьков Пётр Дмитриевич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 w:rsidR="00916F2D" w:rsidRPr="00916F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241-333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916F2D" w:rsidRPr="00916F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"Информатика и информационные технологии".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916F2D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916F2D" w:rsidRPr="00916F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Худайбердиева Гулшат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916F2D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56EB8" w:rsidRPr="00E1073B" w:rsidRDefault="00E1073B" w:rsidP="00956EB8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5B6394" w:rsidRPr="005B6394" w:rsidTr="005B6394">
        <w:tc>
          <w:tcPr>
            <w:tcW w:w="3304" w:type="dxa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3304" w:type="dxa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ВЫПОЛНЕНИЕ ЗАДАНИЙ ПО ПРОГРАММЕ</w:t>
            </w:r>
          </w:p>
        </w:tc>
        <w:tc>
          <w:tcPr>
            <w:tcW w:w="3304" w:type="dxa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ОТМЕТКА О ВЫПОЛНЕНИИ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17.02.25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Фото- и видео-фиксация работы команды проекта на очной встрече в </w:t>
            </w:r>
            <w:proofErr w:type="spellStart"/>
            <w:r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3304" w:type="dxa"/>
          </w:tcPr>
          <w:p w:rsidR="005B6394" w:rsidRPr="005B6394" w:rsidRDefault="00680CAD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80C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отснят материал, выделены ключевые моменты встречи.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21.02.25</w:t>
            </w:r>
          </w:p>
        </w:tc>
        <w:tc>
          <w:tcPr>
            <w:tcW w:w="3304" w:type="dxa"/>
          </w:tcPr>
          <w:p w:rsidR="005B6394" w:rsidRPr="00680CAD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Проанализировать данные о посещаемости канала и взаимодействии за две недели</w:t>
            </w:r>
          </w:p>
        </w:tc>
        <w:tc>
          <w:tcPr>
            <w:tcW w:w="3304" w:type="dxa"/>
          </w:tcPr>
          <w:p w:rsidR="005B6394" w:rsidRPr="005B6394" w:rsidRDefault="00956EB8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6E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подготовлен отчёт с графиками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24.02.25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Фото- и видео-фиксация работы команды проекта на очной встрече </w:t>
            </w:r>
          </w:p>
        </w:tc>
        <w:tc>
          <w:tcPr>
            <w:tcW w:w="3304" w:type="dxa"/>
          </w:tcPr>
          <w:p w:rsidR="005B6394" w:rsidRPr="005B6394" w:rsidRDefault="00680CAD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80C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отснят материал, выделены ключевые моменты встречи.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03.03.25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Фото- и видео-фиксация работы команды проекта на очной встрече </w:t>
            </w:r>
          </w:p>
        </w:tc>
        <w:tc>
          <w:tcPr>
            <w:tcW w:w="3304" w:type="dxa"/>
          </w:tcPr>
          <w:p w:rsidR="005B6394" w:rsidRPr="005B6394" w:rsidRDefault="00680CAD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80C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отснят материал, выделены ключевые моменты встречи.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10.03.25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Фото- и видео-фиксация работы команды проекта на очной встрече </w:t>
            </w:r>
          </w:p>
        </w:tc>
        <w:tc>
          <w:tcPr>
            <w:tcW w:w="3304" w:type="dxa"/>
          </w:tcPr>
          <w:p w:rsidR="005B6394" w:rsidRPr="005B6394" w:rsidRDefault="00680CAD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80C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отснят материал, выделены ключевые моменты встречи.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14.03.25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Текст к посту про переход на курс </w:t>
            </w:r>
            <w:proofErr w:type="spellStart"/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лмс</w:t>
            </w:r>
            <w:proofErr w:type="spellEnd"/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; идеи стилизации</w:t>
            </w:r>
          </w:p>
        </w:tc>
        <w:tc>
          <w:tcPr>
            <w:tcW w:w="3304" w:type="dxa"/>
          </w:tcPr>
          <w:p w:rsidR="005B6394" w:rsidRPr="005B6394" w:rsidRDefault="00956EB8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Подготовлен и согласован текст для поста, пост выложен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17.03.25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Фото- и видео-фиксация работы команды проекта на очной встрече </w:t>
            </w:r>
          </w:p>
        </w:tc>
        <w:tc>
          <w:tcPr>
            <w:tcW w:w="3304" w:type="dxa"/>
          </w:tcPr>
          <w:p w:rsidR="005B6394" w:rsidRPr="005B6394" w:rsidRDefault="00680CAD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80C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отснят материал, выделены ключевые моменты встречи.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24.03.25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Фото- и видео-фиксация работы команды проекта на очной встрече </w:t>
            </w:r>
          </w:p>
        </w:tc>
        <w:tc>
          <w:tcPr>
            <w:tcW w:w="3304" w:type="dxa"/>
          </w:tcPr>
          <w:p w:rsidR="005B6394" w:rsidRPr="005B6394" w:rsidRDefault="00680CAD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80C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отснят материал, выделены ключевые моменты встречи.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.03.25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Перенести фото и видео со встреч на Яндекс-диск</w:t>
            </w:r>
          </w:p>
        </w:tc>
        <w:tc>
          <w:tcPr>
            <w:tcW w:w="3304" w:type="dxa"/>
          </w:tcPr>
          <w:p w:rsidR="005B6394" w:rsidRPr="005B6394" w:rsidRDefault="00956EB8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Материалы со встреч распределены по папкам и загружены на диск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14.04.25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фото и подготовить текст для публикации в чате ЦПД </w:t>
            </w:r>
          </w:p>
        </w:tc>
        <w:tc>
          <w:tcPr>
            <w:tcW w:w="3304" w:type="dxa"/>
          </w:tcPr>
          <w:p w:rsidR="005B6394" w:rsidRPr="005B6394" w:rsidRDefault="00956EB8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Выбраны материалы, подготовлен текст, сообщение отправлено в чат ЦПД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.04.25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Фото- и видео-фиксация работы команды проекта на очной встрече </w:t>
            </w:r>
          </w:p>
        </w:tc>
        <w:tc>
          <w:tcPr>
            <w:tcW w:w="3304" w:type="dxa"/>
          </w:tcPr>
          <w:p w:rsidR="005B6394" w:rsidRPr="005B6394" w:rsidRDefault="00680CAD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80C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отснят материал, выделены ключевые моменты встречи.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21.04.25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фото и подготовить текст для публикации в чате ЦПД </w:t>
            </w:r>
          </w:p>
        </w:tc>
        <w:tc>
          <w:tcPr>
            <w:tcW w:w="3304" w:type="dxa"/>
          </w:tcPr>
          <w:p w:rsidR="005B6394" w:rsidRPr="005B6394" w:rsidRDefault="00956EB8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Выбраны материалы, подготовлен текст, сообщение отправлено в чат ЦПД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.04.25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Фото- и видео-фиксация работы команды проекта на очной встрече </w:t>
            </w:r>
          </w:p>
        </w:tc>
        <w:tc>
          <w:tcPr>
            <w:tcW w:w="3304" w:type="dxa"/>
          </w:tcPr>
          <w:p w:rsidR="005B6394" w:rsidRPr="005B6394" w:rsidRDefault="00680CAD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80C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отснят материал, выделены ключевые моменты встречи.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28.04.25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фото и подготовить текст для публикации в чате ЦПД </w:t>
            </w:r>
          </w:p>
        </w:tc>
        <w:tc>
          <w:tcPr>
            <w:tcW w:w="3304" w:type="dxa"/>
          </w:tcPr>
          <w:p w:rsidR="005B6394" w:rsidRPr="005B6394" w:rsidRDefault="00956EB8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Выбраны материалы, подготовлен текст, сообщение отправлено в чат ЦПД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Фото- и видео-фиксация работы команды проекта на очной встрече </w:t>
            </w:r>
          </w:p>
        </w:tc>
        <w:tc>
          <w:tcPr>
            <w:tcW w:w="3304" w:type="dxa"/>
          </w:tcPr>
          <w:p w:rsidR="005B6394" w:rsidRPr="005B6394" w:rsidRDefault="00680CAD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80C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отснят материал, выделены ключевые моменты встречи.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.05.25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Заполнить Яндекс Диск</w:t>
            </w:r>
          </w:p>
        </w:tc>
        <w:tc>
          <w:tcPr>
            <w:tcW w:w="3304" w:type="dxa"/>
          </w:tcPr>
          <w:p w:rsidR="005B6394" w:rsidRPr="00956EB8" w:rsidRDefault="00956EB8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Материалы со встреч распределены по папкам и загружены на диск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12.05.25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фото и подготовить текст для публикации в чате ЦПД </w:t>
            </w:r>
          </w:p>
        </w:tc>
        <w:tc>
          <w:tcPr>
            <w:tcW w:w="3304" w:type="dxa"/>
          </w:tcPr>
          <w:p w:rsidR="005B6394" w:rsidRPr="005B6394" w:rsidRDefault="00956EB8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Выбраны материалы, подготовлен текст, сообщение отправлено в чат ЦПД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.05.25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Фото- и видео-фиксация работы команды проекта на очной встрече </w:t>
            </w:r>
          </w:p>
        </w:tc>
        <w:tc>
          <w:tcPr>
            <w:tcW w:w="3304" w:type="dxa"/>
          </w:tcPr>
          <w:p w:rsidR="005B6394" w:rsidRPr="005B6394" w:rsidRDefault="00680CAD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80C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отснят материал, выделены ключевые моменты встречи.</w:t>
            </w:r>
          </w:p>
        </w:tc>
      </w:tr>
      <w:tr w:rsidR="005B6394" w:rsidRPr="005B6394" w:rsidTr="005B6394">
        <w:tc>
          <w:tcPr>
            <w:tcW w:w="3304" w:type="dxa"/>
            <w:vAlign w:val="center"/>
          </w:tcPr>
          <w:p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19.05.25</w:t>
            </w:r>
          </w:p>
        </w:tc>
        <w:tc>
          <w:tcPr>
            <w:tcW w:w="3304" w:type="dxa"/>
          </w:tcPr>
          <w:p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Фото- и видео-фиксация работы команды проекта на очной встрече </w:t>
            </w:r>
          </w:p>
        </w:tc>
        <w:tc>
          <w:tcPr>
            <w:tcW w:w="3304" w:type="dxa"/>
          </w:tcPr>
          <w:p w:rsidR="005B6394" w:rsidRPr="005B6394" w:rsidRDefault="00680CAD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80C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отснят материал, выделены ключевые моменты встречи.</w:t>
            </w:r>
          </w:p>
        </w:tc>
      </w:tr>
    </w:tbl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427A" w:rsidRDefault="00E8427A">
      <w:pPr>
        <w:spacing w:after="0" w:line="240" w:lineRule="auto"/>
      </w:pPr>
      <w:r>
        <w:separator/>
      </w:r>
    </w:p>
  </w:endnote>
  <w:endnote w:type="continuationSeparator" w:id="0">
    <w:p w:rsidR="00E8427A" w:rsidRDefault="00E8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427A" w:rsidRDefault="00E8427A">
      <w:pPr>
        <w:spacing w:after="0" w:line="240" w:lineRule="auto"/>
      </w:pPr>
      <w:r>
        <w:separator/>
      </w:r>
    </w:p>
  </w:footnote>
  <w:footnote w:type="continuationSeparator" w:id="0">
    <w:p w:rsidR="00E8427A" w:rsidRDefault="00E84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91486323">
    <w:abstractNumId w:val="14"/>
  </w:num>
  <w:num w:numId="2" w16cid:durableId="803045275">
    <w:abstractNumId w:val="13"/>
  </w:num>
  <w:num w:numId="3" w16cid:durableId="1023482000">
    <w:abstractNumId w:val="20"/>
  </w:num>
  <w:num w:numId="4" w16cid:durableId="1617328028">
    <w:abstractNumId w:val="9"/>
  </w:num>
  <w:num w:numId="5" w16cid:durableId="825054024">
    <w:abstractNumId w:val="18"/>
  </w:num>
  <w:num w:numId="6" w16cid:durableId="1234198720">
    <w:abstractNumId w:val="8"/>
  </w:num>
  <w:num w:numId="7" w16cid:durableId="1146777033">
    <w:abstractNumId w:val="0"/>
  </w:num>
  <w:num w:numId="8" w16cid:durableId="687558462">
    <w:abstractNumId w:val="11"/>
  </w:num>
  <w:num w:numId="9" w16cid:durableId="1417552581">
    <w:abstractNumId w:val="19"/>
  </w:num>
  <w:num w:numId="10" w16cid:durableId="1772428121">
    <w:abstractNumId w:val="5"/>
  </w:num>
  <w:num w:numId="11" w16cid:durableId="679503894">
    <w:abstractNumId w:val="21"/>
  </w:num>
  <w:num w:numId="12" w16cid:durableId="1485008108">
    <w:abstractNumId w:val="1"/>
  </w:num>
  <w:num w:numId="13" w16cid:durableId="755243794">
    <w:abstractNumId w:val="6"/>
  </w:num>
  <w:num w:numId="14" w16cid:durableId="103887928">
    <w:abstractNumId w:val="16"/>
  </w:num>
  <w:num w:numId="15" w16cid:durableId="1714572632">
    <w:abstractNumId w:val="2"/>
  </w:num>
  <w:num w:numId="16" w16cid:durableId="1471901970">
    <w:abstractNumId w:val="15"/>
  </w:num>
  <w:num w:numId="17" w16cid:durableId="1873961268">
    <w:abstractNumId w:val="7"/>
  </w:num>
  <w:num w:numId="18" w16cid:durableId="937903881">
    <w:abstractNumId w:val="12"/>
  </w:num>
  <w:num w:numId="19" w16cid:durableId="1950240503">
    <w:abstractNumId w:val="3"/>
  </w:num>
  <w:num w:numId="20" w16cid:durableId="2102338295">
    <w:abstractNumId w:val="17"/>
  </w:num>
  <w:num w:numId="21" w16cid:durableId="275066514">
    <w:abstractNumId w:val="4"/>
  </w:num>
  <w:num w:numId="22" w16cid:durableId="1900553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94"/>
    <w:rsid w:val="000531DD"/>
    <w:rsid w:val="00055B56"/>
    <w:rsid w:val="00097297"/>
    <w:rsid w:val="00101DB4"/>
    <w:rsid w:val="00194661"/>
    <w:rsid w:val="00235049"/>
    <w:rsid w:val="002C5DB7"/>
    <w:rsid w:val="003560AC"/>
    <w:rsid w:val="00370634"/>
    <w:rsid w:val="00494158"/>
    <w:rsid w:val="005B6394"/>
    <w:rsid w:val="00667396"/>
    <w:rsid w:val="00680CAD"/>
    <w:rsid w:val="00720A4F"/>
    <w:rsid w:val="007C13E5"/>
    <w:rsid w:val="00916F2D"/>
    <w:rsid w:val="00947F23"/>
    <w:rsid w:val="00956EB8"/>
    <w:rsid w:val="009D0EAF"/>
    <w:rsid w:val="00A107E4"/>
    <w:rsid w:val="00A20058"/>
    <w:rsid w:val="00B13ACF"/>
    <w:rsid w:val="00C53695"/>
    <w:rsid w:val="00C60EFB"/>
    <w:rsid w:val="00E1073B"/>
    <w:rsid w:val="00E17C53"/>
    <w:rsid w:val="00E8427A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976D"/>
  <w15:docId w15:val="{D8121581-C7FD-5B47-9B45-B47C1141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table" w:styleId="ad">
    <w:name w:val="Table Grid"/>
    <w:basedOn w:val="a1"/>
    <w:uiPriority w:val="39"/>
    <w:rsid w:val="005B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r/Library/Group%20Containers/UBF8T346G9.Office/User%20Content.localized/Templates.localized/&#1055;&#1088;&#1086;&#1077;&#1082;&#1090;&#1085;&#1072;&#1103;%20&#1087;&#1088;&#1072;&#1082;&#1090;&#1080;&#1082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Проектная практика.dotx</Template>
  <TotalTime>18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Пётр Линьков</cp:lastModifiedBy>
  <cp:revision>1</cp:revision>
  <dcterms:created xsi:type="dcterms:W3CDTF">2025-05-23T13:21:00Z</dcterms:created>
  <dcterms:modified xsi:type="dcterms:W3CDTF">2025-05-23T13:54:00Z</dcterms:modified>
</cp:coreProperties>
</file>